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46D9" w14:textId="77777777" w:rsidR="006D55C1" w:rsidRDefault="00000000">
      <w:r>
        <w:rPr>
          <w:i/>
          <w:iCs/>
          <w:sz w:val="28"/>
          <w:szCs w:val="28"/>
          <w:u w:val="single"/>
        </w:rPr>
        <w:t xml:space="preserve">Over ons </w:t>
      </w:r>
    </w:p>
    <w:p w14:paraId="34A5A0FD" w14:textId="77777777" w:rsidR="006D55C1" w:rsidRDefault="006D55C1"/>
    <w:p w14:paraId="511DDF8D" w14:textId="77777777" w:rsidR="006D55C1" w:rsidRDefault="00000000">
      <w:r>
        <w:t>De Efteling is een Nederlands attractiepark dat ook als recreatiepark dienst doet. Het park is gelegen in Kaatsheuvel (N.Br.).</w:t>
      </w:r>
    </w:p>
    <w:p w14:paraId="021615AB" w14:textId="77777777" w:rsidR="006D55C1" w:rsidRDefault="00000000">
      <w:r>
        <w:t>Aanvankelijk was het park ingericht voor ouders met kinderen tot 12 jaar. Inmiddels is het park uitgegroeid tot een themapark voor alle leeftijden.</w:t>
      </w:r>
    </w:p>
    <w:p w14:paraId="2449F4C0" w14:textId="77777777" w:rsidR="006D55C1" w:rsidRDefault="00000000">
      <w:r>
        <w:t>In de loop der tijd zijn er diverse attracties bijgekomen.</w:t>
      </w:r>
    </w:p>
    <w:p w14:paraId="443F22FF" w14:textId="77777777" w:rsidR="006D55C1" w:rsidRDefault="00000000">
      <w:r>
        <w:t>De Efteling is geopend op 11 mei 1951. Midden jaren dertig is op en rond de huidige locatie een  sport- en wandelpark ontstaan. Van daaruit is er meer bijgebouwd tot uiteindelijk de Efteling is ontstaan. Zo ontstond in 1952 bijvoorbeeld het ‘Sprookjesbos’.</w:t>
      </w:r>
    </w:p>
    <w:p w14:paraId="452E78C9" w14:textId="77777777" w:rsidR="006D55C1" w:rsidRDefault="00000000">
      <w:r>
        <w:t>Qua oppervlakte is het een van de grootste parken van de Benelux.</w:t>
      </w:r>
    </w:p>
    <w:p w14:paraId="22DCA34B" w14:textId="77777777" w:rsidR="006D55C1" w:rsidRDefault="00000000">
      <w:r>
        <w:t>Het park is via openbaar en eigen vervoer te bereiken, er is zelfs een aansluiting op de weg N261.</w:t>
      </w:r>
    </w:p>
    <w:p w14:paraId="057139C9" w14:textId="77777777" w:rsidR="006D55C1" w:rsidRDefault="00000000">
      <w:r>
        <w:t>Aanvankelijk waren veel attracties gebaseerd op het werk van de Nederlandse tekenaar Anton Pieck.</w:t>
      </w:r>
    </w:p>
    <w:p w14:paraId="63C276B6" w14:textId="77777777" w:rsidR="006D55C1" w:rsidRDefault="00000000">
      <w:r>
        <w:t>Werk van hem is te herkennen aan kleuren welke door hem zijn gebruikt in ontwerpen van hem: groen, rood en okergeel. Een eis welke door hem werd gesteld was dat attracties van ‘echte’ bouwmaterialen werden gebouwd zoals hout en steen – en niet van karton!</w:t>
      </w:r>
    </w:p>
    <w:p w14:paraId="365101C7" w14:textId="77777777" w:rsidR="006D55C1" w:rsidRDefault="00000000">
      <w:r>
        <w:t>Mede vanwege (buitenlandse) concurrentie is het park uitgebreid van themapark naar attractiepark. Het park omvat nu ook een theater, hotels en vakantieparken.</w:t>
      </w:r>
    </w:p>
    <w:p w14:paraId="5CBE0B14" w14:textId="77777777" w:rsidR="006D55C1" w:rsidRDefault="00000000">
      <w:r>
        <w:t>Inmiddels heeft de Efteling diverse (gerenommeerde) binnen- en buitenlandse prijzen gewonnen.</w:t>
      </w:r>
    </w:p>
    <w:p w14:paraId="01BBEBAA" w14:textId="77777777" w:rsidR="006D55C1" w:rsidRDefault="006D55C1"/>
    <w:p w14:paraId="214C93BB" w14:textId="77777777" w:rsidR="006D55C1" w:rsidRDefault="006D55C1"/>
    <w:p w14:paraId="11CC1E8B" w14:textId="77777777" w:rsidR="006D55C1" w:rsidRDefault="00000000">
      <w:hyperlink r:id="rId6" w:history="1">
        <w:r>
          <w:rPr>
            <w:rStyle w:val="Hyperlink"/>
          </w:rPr>
          <w:t>https://www.efteling.com</w:t>
        </w:r>
      </w:hyperlink>
    </w:p>
    <w:p w14:paraId="5EBC680D" w14:textId="77777777" w:rsidR="006D55C1" w:rsidRDefault="006D55C1"/>
    <w:p w14:paraId="7CF0A558" w14:textId="77777777" w:rsidR="006D55C1" w:rsidRDefault="006D55C1"/>
    <w:sectPr w:rsidR="006D55C1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A3FA" w14:textId="77777777" w:rsidR="003B7F72" w:rsidRDefault="003B7F72">
      <w:pPr>
        <w:spacing w:after="0" w:line="240" w:lineRule="auto"/>
      </w:pPr>
      <w:r>
        <w:separator/>
      </w:r>
    </w:p>
  </w:endnote>
  <w:endnote w:type="continuationSeparator" w:id="0">
    <w:p w14:paraId="4EE0A862" w14:textId="77777777" w:rsidR="003B7F72" w:rsidRDefault="003B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DFF1" w14:textId="77777777" w:rsidR="003B7F72" w:rsidRDefault="003B7F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72B197" w14:textId="77777777" w:rsidR="003B7F72" w:rsidRDefault="003B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55C1"/>
    <w:rsid w:val="003B7F72"/>
    <w:rsid w:val="006D55C1"/>
    <w:rsid w:val="00BB7CF2"/>
    <w:rsid w:val="00C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2614"/>
  <w15:docId w15:val="{DF9530C6-4427-4C87-920B-0598B118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Pr>
      <w:color w:val="0563C1"/>
      <w:u w:val="single"/>
    </w:rPr>
  </w:style>
  <w:style w:type="character" w:styleId="Onopgelostemelding">
    <w:name w:val="Unresolved Mention"/>
    <w:basedOn w:val="Standaardalinea-lettertyp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teling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Jansen</dc:creator>
  <dc:description/>
  <cp:lastModifiedBy>Pascal Jansen</cp:lastModifiedBy>
  <cp:revision>2</cp:revision>
  <dcterms:created xsi:type="dcterms:W3CDTF">2022-10-06T05:35:00Z</dcterms:created>
  <dcterms:modified xsi:type="dcterms:W3CDTF">2022-10-06T05:35:00Z</dcterms:modified>
</cp:coreProperties>
</file>