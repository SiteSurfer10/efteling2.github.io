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3A34" w14:textId="77777777" w:rsidR="00A1454A" w:rsidRDefault="00A1454A">
      <w:pPr>
        <w:contextualSpacing/>
      </w:pPr>
    </w:p>
    <w:p w14:paraId="2B47D48D" w14:textId="77777777" w:rsidR="00A1454A" w:rsidRDefault="00000000">
      <w:r>
        <w:t>De Efteling. Een themapark waar veel te zien, te doen en te beleven is.</w:t>
      </w:r>
    </w:p>
    <w:p w14:paraId="7DB20221" w14:textId="77777777" w:rsidR="00A1454A" w:rsidRDefault="00A1454A"/>
    <w:p w14:paraId="3108B52F" w14:textId="77777777" w:rsidR="00A1454A" w:rsidRDefault="00000000">
      <w:r>
        <w:t>Hier vindt iedereen, jong en oud, wel iets om van te genieten.</w:t>
      </w:r>
    </w:p>
    <w:p w14:paraId="361B9608" w14:textId="77777777" w:rsidR="00A1454A" w:rsidRDefault="00000000">
      <w:r>
        <w:t>Attracties, een verblijf in een hotel – of je nu voor één dag komt of voor meer(</w:t>
      </w:r>
      <w:proofErr w:type="spellStart"/>
      <w:r>
        <w:t>dere</w:t>
      </w:r>
      <w:proofErr w:type="spellEnd"/>
      <w:r>
        <w:t>)….misschien kom je voor een bepaalde attractie of wil je zoveel mogelijk gezien of gedaan hebben.</w:t>
      </w:r>
    </w:p>
    <w:p w14:paraId="5B576F18" w14:textId="77777777" w:rsidR="00A1454A" w:rsidRDefault="00A1454A"/>
    <w:p w14:paraId="444DE2C8" w14:textId="77777777" w:rsidR="00A1454A" w:rsidRDefault="00A1454A"/>
    <w:p w14:paraId="7B01DE2E" w14:textId="77777777" w:rsidR="00A1454A" w:rsidRDefault="00000000">
      <w:r>
        <w:t>Je kunt alleen komen of met meerdere mensen. De Efteling is constant in beweging, letterlijk en figuurlijk.</w:t>
      </w:r>
    </w:p>
    <w:p w14:paraId="11B58E83" w14:textId="77777777" w:rsidR="00A1454A" w:rsidRDefault="00A1454A"/>
    <w:p w14:paraId="7D28FE8B" w14:textId="77777777" w:rsidR="00A1454A" w:rsidRDefault="00000000">
      <w:r>
        <w:t>In de Efteling kom én kun je altijd terecht. Het hele jaar door!</w:t>
      </w:r>
    </w:p>
    <w:p w14:paraId="28BA1B3A" w14:textId="77777777" w:rsidR="00A1454A" w:rsidRDefault="00A1454A"/>
    <w:p w14:paraId="06B335F3" w14:textId="77777777" w:rsidR="00A1454A" w:rsidRDefault="00A1454A"/>
    <w:sectPr w:rsidR="00A1454A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B648" w14:textId="77777777" w:rsidR="00050F16" w:rsidRDefault="00050F16">
      <w:pPr>
        <w:spacing w:after="0" w:line="240" w:lineRule="auto"/>
      </w:pPr>
      <w:r>
        <w:separator/>
      </w:r>
    </w:p>
  </w:endnote>
  <w:endnote w:type="continuationSeparator" w:id="0">
    <w:p w14:paraId="3280F37B" w14:textId="77777777" w:rsidR="00050F16" w:rsidRDefault="0005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EA4F" w14:textId="77777777" w:rsidR="00050F16" w:rsidRDefault="00050F1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B8D2DD" w14:textId="77777777" w:rsidR="00050F16" w:rsidRDefault="00050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1454A"/>
    <w:rsid w:val="00050F16"/>
    <w:rsid w:val="00090AFF"/>
    <w:rsid w:val="00A1454A"/>
    <w:rsid w:val="00CB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D4E4"/>
  <w15:docId w15:val="{DF9530C6-4427-4C87-920B-0598B118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Jansen</dc:creator>
  <dc:description/>
  <cp:lastModifiedBy>Pascal Jansen</cp:lastModifiedBy>
  <cp:revision>2</cp:revision>
  <dcterms:created xsi:type="dcterms:W3CDTF">2022-10-06T05:36:00Z</dcterms:created>
  <dcterms:modified xsi:type="dcterms:W3CDTF">2022-10-06T05:36:00Z</dcterms:modified>
</cp:coreProperties>
</file>