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5AA0" w14:textId="77777777" w:rsidR="00114921" w:rsidRDefault="00000000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Galerij </w:t>
      </w:r>
    </w:p>
    <w:p w14:paraId="42C55975" w14:textId="77777777" w:rsidR="00114921" w:rsidRDefault="000000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Afbeeldingen</w:t>
      </w:r>
    </w:p>
    <w:p w14:paraId="2805B339" w14:textId="77777777" w:rsidR="00114921" w:rsidRDefault="00114921"/>
    <w:p w14:paraId="7DB963C0" w14:textId="77777777" w:rsidR="00114921" w:rsidRDefault="00000000">
      <w:r>
        <w:rPr>
          <w:noProof/>
        </w:rPr>
        <w:drawing>
          <wp:inline distT="0" distB="0" distL="0" distR="0" wp14:anchorId="61AFC566" wp14:editId="2F34C7C0">
            <wp:extent cx="2944605" cy="2152771"/>
            <wp:effectExtent l="0" t="0" r="8145" b="0"/>
            <wp:docPr id="1" name="Afbeeld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4605" cy="21527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16DFE798" wp14:editId="26C479B4">
            <wp:extent cx="2924424" cy="2124260"/>
            <wp:effectExtent l="0" t="0" r="9276" b="9340"/>
            <wp:docPr id="2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424" cy="21242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4C34B8FB" w14:textId="77777777" w:rsidR="00114921" w:rsidRDefault="00114921"/>
    <w:p w14:paraId="1DA95552" w14:textId="77777777" w:rsidR="00114921" w:rsidRDefault="00114921"/>
    <w:p w14:paraId="043ADFFE" w14:textId="77777777" w:rsidR="00114921" w:rsidRDefault="00000000">
      <w:r>
        <w:rPr>
          <w:noProof/>
        </w:rPr>
        <w:drawing>
          <wp:inline distT="0" distB="0" distL="0" distR="0" wp14:anchorId="5A7DACCE" wp14:editId="225B4071">
            <wp:extent cx="2924434" cy="1790861"/>
            <wp:effectExtent l="0" t="0" r="9266" b="0"/>
            <wp:docPr id="3" name="Afbeeld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434" cy="17908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sectPr w:rsidR="00114921">
      <w:pgSz w:w="16838" w:h="11906" w:orient="landscape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27719" w14:textId="77777777" w:rsidR="00CB0AD3" w:rsidRDefault="00CB0AD3">
      <w:pPr>
        <w:spacing w:after="0" w:line="240" w:lineRule="auto"/>
      </w:pPr>
      <w:r>
        <w:separator/>
      </w:r>
    </w:p>
  </w:endnote>
  <w:endnote w:type="continuationSeparator" w:id="0">
    <w:p w14:paraId="34994D80" w14:textId="77777777" w:rsidR="00CB0AD3" w:rsidRDefault="00CB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5F1CF" w14:textId="77777777" w:rsidR="00CB0AD3" w:rsidRDefault="00CB0AD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D780C7" w14:textId="77777777" w:rsidR="00CB0AD3" w:rsidRDefault="00CB0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14921"/>
    <w:rsid w:val="00114921"/>
    <w:rsid w:val="007A5752"/>
    <w:rsid w:val="00A71C1A"/>
    <w:rsid w:val="00CB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4316"/>
  <w15:docId w15:val="{DF9530C6-4427-4C87-920B-0598B118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Jansen</dc:creator>
  <dc:description/>
  <cp:lastModifiedBy>Pascal Jansen</cp:lastModifiedBy>
  <cp:revision>2</cp:revision>
  <dcterms:created xsi:type="dcterms:W3CDTF">2022-10-06T05:36:00Z</dcterms:created>
  <dcterms:modified xsi:type="dcterms:W3CDTF">2022-10-06T05:36:00Z</dcterms:modified>
</cp:coreProperties>
</file>